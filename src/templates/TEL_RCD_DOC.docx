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1E" w:rsidRPr="004D405F" w:rsidRDefault="00AC701E" w:rsidP="00AC701E">
      <w:pPr>
        <w:pStyle w:val="a5"/>
        <w:spacing w:line="120" w:lineRule="auto"/>
        <w:rPr>
          <w:rFonts w:ascii="楷体" w:eastAsia="楷体" w:hAnsi="楷体"/>
          <w:b w:val="0"/>
          <w:color w:val="FF0000"/>
          <w:sz w:val="48"/>
          <w:szCs w:val="48"/>
        </w:rPr>
      </w:pPr>
      <w:r w:rsidRPr="004D405F">
        <w:rPr>
          <w:rFonts w:ascii="楷体" w:eastAsia="楷体" w:hAnsi="楷体" w:hint="eastAsia"/>
          <w:b w:val="0"/>
          <w:color w:val="FF0000"/>
          <w:sz w:val="48"/>
          <w:szCs w:val="48"/>
        </w:rPr>
        <w:t>北 京 市 公 安 局</w:t>
      </w:r>
    </w:p>
    <w:p w:rsidR="00AC701E" w:rsidRPr="004D405F" w:rsidRDefault="00F9447C" w:rsidP="00AC701E">
      <w:pPr>
        <w:spacing w:line="120" w:lineRule="auto"/>
        <w:jc w:val="center"/>
        <w:rPr>
          <w:rFonts w:ascii="楷体" w:eastAsia="楷体" w:hAnsi="楷体"/>
          <w:b/>
          <w:color w:val="FF0000"/>
          <w:sz w:val="72"/>
          <w:szCs w:val="52"/>
        </w:rPr>
      </w:pPr>
      <w:r w:rsidRPr="004D405F">
        <w:rPr>
          <w:rFonts w:ascii="楷体" w:eastAsia="楷体" w:hAnsi="楷体" w:hint="eastAsia"/>
          <w:b/>
          <w:color w:val="FF0000"/>
          <w:sz w:val="72"/>
          <w:szCs w:val="52"/>
        </w:rPr>
        <w:t>办公室机要</w:t>
      </w:r>
      <w:r w:rsidR="00AC701E" w:rsidRPr="004D405F">
        <w:rPr>
          <w:rFonts w:ascii="楷体" w:eastAsia="楷体" w:hAnsi="楷体" w:hint="eastAsia"/>
          <w:b/>
          <w:color w:val="FF0000"/>
          <w:sz w:val="72"/>
          <w:szCs w:val="52"/>
        </w:rPr>
        <w:t>处电话记录</w:t>
      </w:r>
    </w:p>
    <w:p w:rsidR="00AC701E" w:rsidRDefault="00AC701E" w:rsidP="00AC701E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4111"/>
        <w:gridCol w:w="112"/>
        <w:gridCol w:w="30"/>
        <w:gridCol w:w="1276"/>
        <w:gridCol w:w="425"/>
        <w:gridCol w:w="2384"/>
        <w:gridCol w:w="26"/>
      </w:tblGrid>
      <w:tr w:rsidR="00AC701E" w:rsidTr="00B23550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701E" w:rsidRPr="004D405F" w:rsidRDefault="00AC701E">
            <w:pPr>
              <w:rPr>
                <w:rFonts w:ascii="楷体" w:eastAsia="楷体" w:hAnsi="楷体"/>
                <w:color w:val="FF0000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来电单位：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C701E" w:rsidRPr="002B17BA" w:rsidRDefault="00C368F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0" w:name="PHONE_UNIT"/>
            <w:bookmarkEnd w:id="0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FORM_UNIT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701E" w:rsidRPr="004D405F" w:rsidRDefault="00AC701E" w:rsidP="00074517">
            <w:pPr>
              <w:jc w:val="left"/>
              <w:rPr>
                <w:rFonts w:ascii="楷体" w:eastAsia="楷体" w:hAnsi="楷体"/>
                <w:color w:val="FF0000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来 电 人：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701E" w:rsidRPr="002B17BA" w:rsidRDefault="00C368F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1" w:name="PHONE_PERSON"/>
            <w:bookmarkEnd w:id="1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PHONE_PERSON</w:t>
            </w:r>
          </w:p>
        </w:tc>
      </w:tr>
      <w:tr w:rsidR="00AC701E" w:rsidTr="00B23550">
        <w:trPr>
          <w:gridAfter w:val="1"/>
          <w:wAfter w:w="26" w:type="dxa"/>
        </w:trPr>
        <w:tc>
          <w:tcPr>
            <w:tcW w:w="1809" w:type="dxa"/>
            <w:gridSpan w:val="2"/>
            <w:tcBorders>
              <w:top w:val="nil"/>
              <w:left w:val="nil"/>
              <w:bottom w:val="single" w:sz="8" w:space="0" w:color="FF0000"/>
              <w:right w:val="nil"/>
            </w:tcBorders>
            <w:hideMark/>
          </w:tcPr>
          <w:p w:rsidR="00AC701E" w:rsidRPr="004D405F" w:rsidRDefault="00AC701E">
            <w:pPr>
              <w:rPr>
                <w:rFonts w:ascii="楷体" w:eastAsia="楷体" w:hAnsi="楷体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来电时间：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8" w:space="0" w:color="FF0000"/>
              <w:right w:val="nil"/>
            </w:tcBorders>
            <w:hideMark/>
          </w:tcPr>
          <w:p w:rsidR="00AC701E" w:rsidRPr="002B17BA" w:rsidRDefault="00C368F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2" w:name="PHONE_TIME"/>
            <w:bookmarkEnd w:id="2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RECEIVE_TIME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FF0000"/>
              <w:right w:val="nil"/>
            </w:tcBorders>
            <w:hideMark/>
          </w:tcPr>
          <w:p w:rsidR="00AC701E" w:rsidRPr="004D405F" w:rsidRDefault="00AC701E" w:rsidP="00074517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联系电话：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FF0000"/>
              <w:right w:val="nil"/>
            </w:tcBorders>
            <w:hideMark/>
          </w:tcPr>
          <w:p w:rsidR="00AC701E" w:rsidRPr="002B17BA" w:rsidRDefault="00C368F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3" w:name="TELEPHONE"/>
            <w:bookmarkEnd w:id="3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TELEPHONE</w:t>
            </w:r>
          </w:p>
        </w:tc>
      </w:tr>
      <w:tr w:rsidR="00AC701E" w:rsidTr="00E63409">
        <w:trPr>
          <w:gridAfter w:val="1"/>
          <w:wAfter w:w="26" w:type="dxa"/>
          <w:trHeight w:val="421"/>
        </w:trPr>
        <w:tc>
          <w:tcPr>
            <w:tcW w:w="6032" w:type="dxa"/>
            <w:gridSpan w:val="4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</w:tcPr>
          <w:p w:rsidR="00AC701E" w:rsidRDefault="00AC701E" w:rsidP="00F96C99">
            <w:pPr>
              <w:spacing w:line="160" w:lineRule="exact"/>
              <w:rPr>
                <w:rFonts w:ascii="宋体" w:hAnsi="宋体"/>
                <w:color w:val="E36C0A"/>
                <w:szCs w:val="21"/>
              </w:rPr>
            </w:pPr>
          </w:p>
          <w:p w:rsidR="00AC701E" w:rsidRPr="004D405F" w:rsidRDefault="00AC701E">
            <w:pPr>
              <w:rPr>
                <w:rFonts w:ascii="楷体" w:eastAsia="楷体" w:hAnsi="楷体"/>
                <w:color w:val="FF0000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来电内容:</w:t>
            </w:r>
          </w:p>
        </w:tc>
        <w:tc>
          <w:tcPr>
            <w:tcW w:w="4115" w:type="dxa"/>
            <w:gridSpan w:val="4"/>
            <w:tcBorders>
              <w:top w:val="single" w:sz="8" w:space="0" w:color="FF0000"/>
              <w:left w:val="single" w:sz="8" w:space="0" w:color="FF0000"/>
              <w:bottom w:val="nil"/>
              <w:right w:val="nil"/>
            </w:tcBorders>
          </w:tcPr>
          <w:p w:rsidR="00AC701E" w:rsidRDefault="00AC701E" w:rsidP="00F96C99">
            <w:pPr>
              <w:spacing w:line="160" w:lineRule="exact"/>
              <w:rPr>
                <w:rFonts w:ascii="宋体" w:hAnsi="宋体"/>
                <w:color w:val="E36C0A"/>
                <w:sz w:val="18"/>
                <w:szCs w:val="18"/>
              </w:rPr>
            </w:pPr>
          </w:p>
          <w:p w:rsidR="00AC701E" w:rsidRPr="004D405F" w:rsidRDefault="00AC701E" w:rsidP="00187D18">
            <w:pPr>
              <w:rPr>
                <w:rFonts w:ascii="楷体" w:eastAsia="楷体" w:hAnsi="楷体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批示：</w:t>
            </w:r>
          </w:p>
        </w:tc>
      </w:tr>
      <w:tr w:rsidR="00AC701E" w:rsidTr="00E63409">
        <w:trPr>
          <w:gridAfter w:val="1"/>
          <w:wAfter w:w="26" w:type="dxa"/>
          <w:trHeight w:val="6824"/>
        </w:trPr>
        <w:tc>
          <w:tcPr>
            <w:tcW w:w="6032" w:type="dxa"/>
            <w:gridSpan w:val="4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hideMark/>
          </w:tcPr>
          <w:p w:rsidR="00AC701E" w:rsidRPr="002B17BA" w:rsidRDefault="00B4234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2B17BA">
              <w:rPr>
                <w:rFonts w:ascii="仿宋" w:eastAsia="仿宋" w:hAnsi="仿宋" w:hint="eastAsia"/>
                <w:sz w:val="36"/>
                <w:szCs w:val="36"/>
              </w:rPr>
              <w:t xml:space="preserve"> </w:t>
            </w:r>
            <w:r w:rsidRPr="002B17BA">
              <w:rPr>
                <w:rFonts w:ascii="仿宋" w:eastAsia="仿宋" w:hAnsi="仿宋" w:hint="eastAsia"/>
                <w:color w:val="000000"/>
                <w:sz w:val="36"/>
                <w:szCs w:val="36"/>
              </w:rPr>
              <w:t xml:space="preserve"> </w:t>
            </w:r>
            <w:bookmarkStart w:id="4" w:name="PHONE_CONTENT"/>
            <w:bookmarkEnd w:id="4"/>
            <w:r w:rsidR="00C368F7"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TITLE</w:t>
            </w:r>
          </w:p>
        </w:tc>
        <w:tc>
          <w:tcPr>
            <w:tcW w:w="4115" w:type="dxa"/>
            <w:gridSpan w:val="4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hideMark/>
          </w:tcPr>
          <w:p w:rsidR="002769E5" w:rsidRPr="00BC57BF" w:rsidRDefault="002769E5" w:rsidP="002769E5">
            <w:pPr>
              <w:ind w:firstLine="570"/>
              <w:rPr>
                <w:rFonts w:ascii="宋体" w:hAnsi="宋体"/>
                <w:sz w:val="28"/>
                <w:szCs w:val="28"/>
              </w:rPr>
            </w:pPr>
            <w:bookmarkStart w:id="5" w:name="LEADER_OPINION"/>
            <w:bookmarkEnd w:id="5"/>
          </w:p>
        </w:tc>
      </w:tr>
      <w:tr w:rsidR="00AC701E" w:rsidTr="00E63409">
        <w:trPr>
          <w:gridAfter w:val="1"/>
          <w:wAfter w:w="26" w:type="dxa"/>
          <w:trHeight w:val="286"/>
        </w:trPr>
        <w:tc>
          <w:tcPr>
            <w:tcW w:w="10147" w:type="dxa"/>
            <w:gridSpan w:val="8"/>
            <w:tcBorders>
              <w:top w:val="single" w:sz="8" w:space="0" w:color="FF0000"/>
              <w:left w:val="nil"/>
              <w:bottom w:val="nil"/>
              <w:right w:val="nil"/>
            </w:tcBorders>
            <w:hideMark/>
          </w:tcPr>
          <w:p w:rsidR="00AC701E" w:rsidRDefault="00AC701E" w:rsidP="00C368F7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办理结果:</w:t>
            </w:r>
            <w:r w:rsidR="002B447B" w:rsidRPr="002B17BA">
              <w:rPr>
                <w:rFonts w:ascii="仿宋" w:eastAsia="仿宋" w:hAnsi="仿宋" w:cs="Consolas"/>
                <w:color w:val="2A00FF"/>
                <w:kern w:val="0"/>
                <w:sz w:val="36"/>
                <w:szCs w:val="36"/>
              </w:rPr>
              <w:t xml:space="preserve"> </w:t>
            </w:r>
            <w:r w:rsidR="002B447B"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HANDLE_SITUATION</w:t>
            </w:r>
          </w:p>
        </w:tc>
      </w:tr>
      <w:tr w:rsidR="00AC701E" w:rsidTr="007D40C1">
        <w:trPr>
          <w:gridAfter w:val="1"/>
          <w:wAfter w:w="26" w:type="dxa"/>
          <w:trHeight w:val="507"/>
        </w:trPr>
        <w:tc>
          <w:tcPr>
            <w:tcW w:w="10147" w:type="dxa"/>
            <w:gridSpan w:val="8"/>
            <w:tcBorders>
              <w:top w:val="nil"/>
              <w:left w:val="nil"/>
              <w:bottom w:val="single" w:sz="8" w:space="0" w:color="FF0000"/>
              <w:right w:val="nil"/>
            </w:tcBorders>
            <w:hideMark/>
          </w:tcPr>
          <w:p w:rsidR="00AC701E" w:rsidRDefault="00AC701E" w:rsidP="00AC701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bookmarkStart w:id="6" w:name="HANDLE_RESULT"/>
            <w:bookmarkEnd w:id="6"/>
          </w:p>
        </w:tc>
      </w:tr>
      <w:tr w:rsidR="00AC701E" w:rsidRPr="00C368F7" w:rsidTr="005125F0">
        <w:trPr>
          <w:gridAfter w:val="1"/>
          <w:wAfter w:w="26" w:type="dxa"/>
          <w:trHeight w:val="1134"/>
        </w:trPr>
        <w:tc>
          <w:tcPr>
            <w:tcW w:w="1668" w:type="dxa"/>
            <w:tcBorders>
              <w:top w:val="single" w:sz="8" w:space="0" w:color="FF0000"/>
              <w:left w:val="nil"/>
              <w:bottom w:val="nil"/>
              <w:right w:val="nil"/>
            </w:tcBorders>
            <w:hideMark/>
          </w:tcPr>
          <w:p w:rsidR="00AC701E" w:rsidRPr="004D405F" w:rsidRDefault="00F9447C">
            <w:pPr>
              <w:rPr>
                <w:rFonts w:ascii="楷体" w:eastAsia="楷体" w:hAnsi="楷体"/>
                <w:color w:val="FF0000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接电</w:t>
            </w:r>
            <w:r w:rsidR="00AC701E"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单位：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701E" w:rsidRPr="002B17BA" w:rsidRDefault="00C368F7" w:rsidP="002769E5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7" w:name="HANDLE_UNIT"/>
            <w:bookmarkEnd w:id="7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HANDLE_UNIT</w:t>
            </w:r>
          </w:p>
        </w:tc>
        <w:tc>
          <w:tcPr>
            <w:tcW w:w="1418" w:type="dxa"/>
            <w:gridSpan w:val="3"/>
            <w:tcBorders>
              <w:top w:val="single" w:sz="8" w:space="0" w:color="FF0000"/>
              <w:left w:val="nil"/>
              <w:bottom w:val="nil"/>
              <w:right w:val="nil"/>
            </w:tcBorders>
            <w:hideMark/>
          </w:tcPr>
          <w:p w:rsidR="00AC701E" w:rsidRPr="004D405F" w:rsidRDefault="00F9447C" w:rsidP="008E28AD">
            <w:pPr>
              <w:rPr>
                <w:rFonts w:ascii="楷体" w:eastAsia="楷体" w:hAnsi="楷体"/>
                <w:color w:val="FF0000"/>
                <w:sz w:val="32"/>
                <w:szCs w:val="32"/>
              </w:rPr>
            </w:pPr>
            <w:r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记录</w:t>
            </w:r>
            <w:r w:rsidR="00AC701E" w:rsidRPr="004D405F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人：</w:t>
            </w:r>
          </w:p>
        </w:tc>
        <w:tc>
          <w:tcPr>
            <w:tcW w:w="2809" w:type="dxa"/>
            <w:gridSpan w:val="2"/>
            <w:tcBorders>
              <w:top w:val="single" w:sz="8" w:space="0" w:color="FF0000"/>
              <w:left w:val="nil"/>
              <w:bottom w:val="nil"/>
              <w:right w:val="nil"/>
            </w:tcBorders>
            <w:hideMark/>
          </w:tcPr>
          <w:p w:rsidR="00AC701E" w:rsidRPr="002B17BA" w:rsidRDefault="00C368F7" w:rsidP="008E28AD">
            <w:pPr>
              <w:rPr>
                <w:rFonts w:ascii="仿宋" w:eastAsia="仿宋" w:hAnsi="仿宋"/>
                <w:color w:val="000000" w:themeColor="text1"/>
                <w:sz w:val="36"/>
                <w:szCs w:val="36"/>
              </w:rPr>
            </w:pPr>
            <w:bookmarkStart w:id="8" w:name="HANDLE_OPERATOR"/>
            <w:bookmarkEnd w:id="8"/>
            <w:r w:rsidRPr="002B17BA">
              <w:rPr>
                <w:rFonts w:ascii="仿宋" w:eastAsia="仿宋" w:hAnsi="仿宋" w:cs="Consolas"/>
                <w:color w:val="000000" w:themeColor="text1"/>
                <w:kern w:val="0"/>
                <w:sz w:val="36"/>
                <w:szCs w:val="36"/>
              </w:rPr>
              <w:t>HANDLE_OPERATOR</w:t>
            </w:r>
          </w:p>
        </w:tc>
      </w:tr>
    </w:tbl>
    <w:p w:rsidR="000205D4" w:rsidRPr="000205D4" w:rsidRDefault="000205D4" w:rsidP="000205D4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11"/>
      </w:tblGrid>
      <w:tr w:rsidR="009821F7" w:rsidTr="007D40C1">
        <w:trPr>
          <w:trHeight w:val="70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21F7" w:rsidRDefault="009821F7" w:rsidP="00D1491C">
            <w:pPr>
              <w:spacing w:line="240" w:lineRule="atLeast"/>
              <w:jc w:val="center"/>
            </w:pPr>
            <w:r w:rsidRPr="000205D4">
              <w:rPr>
                <w:sz w:val="24"/>
                <w:szCs w:val="24"/>
              </w:rPr>
              <w:t>barCode</w:t>
            </w:r>
          </w:p>
        </w:tc>
      </w:tr>
    </w:tbl>
    <w:p w:rsidR="009821F7" w:rsidRDefault="009821F7" w:rsidP="00067BB0">
      <w:pPr>
        <w:spacing w:line="20" w:lineRule="exact"/>
      </w:pPr>
    </w:p>
    <w:sectPr w:rsidR="009821F7" w:rsidSect="00284A79">
      <w:headerReference w:type="even" r:id="rId7"/>
      <w:headerReference w:type="default" r:id="rId8"/>
      <w:pgSz w:w="11906" w:h="16838"/>
      <w:pgMar w:top="1440" w:right="1077" w:bottom="249" w:left="1134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36" w:rsidRDefault="00E90536" w:rsidP="005D523F">
      <w:r>
        <w:separator/>
      </w:r>
    </w:p>
  </w:endnote>
  <w:endnote w:type="continuationSeparator" w:id="1">
    <w:p w:rsidR="00E90536" w:rsidRDefault="00E90536" w:rsidP="005D5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36" w:rsidRDefault="00E90536" w:rsidP="005D523F">
      <w:r>
        <w:separator/>
      </w:r>
    </w:p>
  </w:footnote>
  <w:footnote w:type="continuationSeparator" w:id="1">
    <w:p w:rsidR="00E90536" w:rsidRDefault="00E90536" w:rsidP="005D52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73A" w:rsidRDefault="007C373A" w:rsidP="007C373A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73A" w:rsidRDefault="007C373A" w:rsidP="007C373A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3AA"/>
    <w:rsid w:val="000205D4"/>
    <w:rsid w:val="000503AA"/>
    <w:rsid w:val="0006306A"/>
    <w:rsid w:val="00063798"/>
    <w:rsid w:val="00067BB0"/>
    <w:rsid w:val="00074517"/>
    <w:rsid w:val="000A1557"/>
    <w:rsid w:val="000B24C4"/>
    <w:rsid w:val="000D2E11"/>
    <w:rsid w:val="000D4B95"/>
    <w:rsid w:val="000F5EE7"/>
    <w:rsid w:val="001124F9"/>
    <w:rsid w:val="00187D18"/>
    <w:rsid w:val="001928EC"/>
    <w:rsid w:val="001A6871"/>
    <w:rsid w:val="001F7F78"/>
    <w:rsid w:val="002304F0"/>
    <w:rsid w:val="002449C2"/>
    <w:rsid w:val="00255878"/>
    <w:rsid w:val="0027254F"/>
    <w:rsid w:val="002769E5"/>
    <w:rsid w:val="00282C64"/>
    <w:rsid w:val="00284A79"/>
    <w:rsid w:val="0029280D"/>
    <w:rsid w:val="002B17BA"/>
    <w:rsid w:val="002B447B"/>
    <w:rsid w:val="002B7E53"/>
    <w:rsid w:val="002C4E18"/>
    <w:rsid w:val="002D13AC"/>
    <w:rsid w:val="002D6836"/>
    <w:rsid w:val="002E02E2"/>
    <w:rsid w:val="002F066B"/>
    <w:rsid w:val="00300A9F"/>
    <w:rsid w:val="003117DC"/>
    <w:rsid w:val="00353559"/>
    <w:rsid w:val="00387CD3"/>
    <w:rsid w:val="003926C8"/>
    <w:rsid w:val="003952B1"/>
    <w:rsid w:val="003B6A98"/>
    <w:rsid w:val="003E6F46"/>
    <w:rsid w:val="003F5CB5"/>
    <w:rsid w:val="00404C99"/>
    <w:rsid w:val="0041486E"/>
    <w:rsid w:val="004565CF"/>
    <w:rsid w:val="00464809"/>
    <w:rsid w:val="00477125"/>
    <w:rsid w:val="0049241B"/>
    <w:rsid w:val="004D405F"/>
    <w:rsid w:val="004E36E1"/>
    <w:rsid w:val="004F56DC"/>
    <w:rsid w:val="005125F0"/>
    <w:rsid w:val="005522A9"/>
    <w:rsid w:val="00571E3E"/>
    <w:rsid w:val="005854B6"/>
    <w:rsid w:val="005B21C6"/>
    <w:rsid w:val="005D1BCE"/>
    <w:rsid w:val="005D523F"/>
    <w:rsid w:val="005D7924"/>
    <w:rsid w:val="00640513"/>
    <w:rsid w:val="00645D1C"/>
    <w:rsid w:val="0066176C"/>
    <w:rsid w:val="0066419A"/>
    <w:rsid w:val="00681FE9"/>
    <w:rsid w:val="006B5D1F"/>
    <w:rsid w:val="006C31AF"/>
    <w:rsid w:val="006D64AA"/>
    <w:rsid w:val="006E277C"/>
    <w:rsid w:val="007029D6"/>
    <w:rsid w:val="007112FE"/>
    <w:rsid w:val="00720676"/>
    <w:rsid w:val="0076281D"/>
    <w:rsid w:val="007C373A"/>
    <w:rsid w:val="007C4A0F"/>
    <w:rsid w:val="007D40C1"/>
    <w:rsid w:val="007D5647"/>
    <w:rsid w:val="007D61BC"/>
    <w:rsid w:val="007F79E0"/>
    <w:rsid w:val="0081773D"/>
    <w:rsid w:val="008210D5"/>
    <w:rsid w:val="008371DA"/>
    <w:rsid w:val="00837F9B"/>
    <w:rsid w:val="008544F4"/>
    <w:rsid w:val="008C27A2"/>
    <w:rsid w:val="008D2EFB"/>
    <w:rsid w:val="008D49C9"/>
    <w:rsid w:val="008D4A62"/>
    <w:rsid w:val="008E28AD"/>
    <w:rsid w:val="008E5404"/>
    <w:rsid w:val="009332C7"/>
    <w:rsid w:val="00953434"/>
    <w:rsid w:val="009821F7"/>
    <w:rsid w:val="00983C25"/>
    <w:rsid w:val="009922C0"/>
    <w:rsid w:val="00994D53"/>
    <w:rsid w:val="00A267EC"/>
    <w:rsid w:val="00A268BE"/>
    <w:rsid w:val="00A32205"/>
    <w:rsid w:val="00AB4876"/>
    <w:rsid w:val="00AB6916"/>
    <w:rsid w:val="00AC701E"/>
    <w:rsid w:val="00AD24CB"/>
    <w:rsid w:val="00B23550"/>
    <w:rsid w:val="00B42347"/>
    <w:rsid w:val="00B42BC0"/>
    <w:rsid w:val="00B700DF"/>
    <w:rsid w:val="00B84D48"/>
    <w:rsid w:val="00B9699B"/>
    <w:rsid w:val="00BC57BF"/>
    <w:rsid w:val="00BC6E0B"/>
    <w:rsid w:val="00BE2E1E"/>
    <w:rsid w:val="00C339BD"/>
    <w:rsid w:val="00C368F7"/>
    <w:rsid w:val="00C63F18"/>
    <w:rsid w:val="00CC12AF"/>
    <w:rsid w:val="00CD1408"/>
    <w:rsid w:val="00D1126C"/>
    <w:rsid w:val="00D1491C"/>
    <w:rsid w:val="00D326A8"/>
    <w:rsid w:val="00DC42D1"/>
    <w:rsid w:val="00DE0DA1"/>
    <w:rsid w:val="00DE19C7"/>
    <w:rsid w:val="00E00068"/>
    <w:rsid w:val="00E16EC8"/>
    <w:rsid w:val="00E30977"/>
    <w:rsid w:val="00E33F9E"/>
    <w:rsid w:val="00E3658D"/>
    <w:rsid w:val="00E63409"/>
    <w:rsid w:val="00E90536"/>
    <w:rsid w:val="00EC4CCB"/>
    <w:rsid w:val="00ED2071"/>
    <w:rsid w:val="00EF7466"/>
    <w:rsid w:val="00F07BA1"/>
    <w:rsid w:val="00F5111A"/>
    <w:rsid w:val="00F65F83"/>
    <w:rsid w:val="00F66EDD"/>
    <w:rsid w:val="00F9447C"/>
    <w:rsid w:val="00F94D02"/>
    <w:rsid w:val="00F96C99"/>
    <w:rsid w:val="00FE6B7C"/>
    <w:rsid w:val="00FF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5D5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23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5D523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D523F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customStyle="1" w:styleId="Char1">
    <w:name w:val="标题 Char"/>
    <w:link w:val="a5"/>
    <w:uiPriority w:val="10"/>
    <w:rsid w:val="005D523F"/>
    <w:rPr>
      <w:rFonts w:ascii="Cambria" w:eastAsia="宋体" w:hAnsi="Cambria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5D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s\eemis\pageoffice-demo\src\main\webapp\WEB-INF\tpls\record_red_tp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28AAA-92F8-465F-A9B9-76BE1C99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record_red_tpl.dot</Template>
  <TotalTime>37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SZX</dc:creator>
  <cp:lastModifiedBy>admin</cp:lastModifiedBy>
  <cp:revision>37</cp:revision>
  <cp:lastPrinted>2013-07-15T04:24:00Z</cp:lastPrinted>
  <dcterms:created xsi:type="dcterms:W3CDTF">2015-12-09T05:56:00Z</dcterms:created>
  <dcterms:modified xsi:type="dcterms:W3CDTF">2015-12-16T08:04:00Z</dcterms:modified>
</cp:coreProperties>
</file>